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176B7832" w:rsidR="0044622D" w:rsidRDefault="007E22C9" w:rsidP="00824168">
      <w:pPr>
        <w:pStyle w:val="AIETitle"/>
      </w:pPr>
      <w:r>
        <w:t>User Interface Programming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24098ADD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82200C">
              <w:t>Part 1 – Complete the GUI Tutorial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A93D20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7199E407" w:rsidR="00A93D20" w:rsidRDefault="00A93D20" w:rsidP="00A93D20">
            <w:pPr>
              <w:spacing w:before="60" w:after="60"/>
              <w:rPr>
                <w:b/>
                <w:bCs/>
              </w:rPr>
            </w:pPr>
            <w:r w:rsidRPr="00733761">
              <w:t>ICTICT433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6BC74416" w:rsidR="00A93D20" w:rsidRDefault="00A93D20" w:rsidP="00A93D20">
            <w:pPr>
              <w:spacing w:before="60" w:after="60"/>
              <w:rPr>
                <w:b/>
                <w:bCs/>
              </w:rPr>
            </w:pPr>
            <w:r w:rsidRPr="00733761">
              <w:t>Build graphical user interfaces</w:t>
            </w:r>
          </w:p>
        </w:tc>
      </w:tr>
      <w:tr w:rsidR="00A93D20" w14:paraId="340C6BA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3307B1B" w14:textId="5107D155" w:rsidR="00A93D20" w:rsidRPr="00822BBA" w:rsidRDefault="00A93D20" w:rsidP="00A93D20">
            <w:pPr>
              <w:spacing w:before="60" w:after="60"/>
            </w:pPr>
            <w:r w:rsidRPr="00733761">
              <w:t>CUADIG516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5EF9AA4" w14:textId="12112810" w:rsidR="00A93D20" w:rsidRPr="00822BBA" w:rsidRDefault="00A93D20" w:rsidP="00A93D20">
            <w:pPr>
              <w:spacing w:before="60" w:after="60"/>
            </w:pPr>
            <w:r w:rsidRPr="00733761">
              <w:t>Design interactions</w:t>
            </w:r>
          </w:p>
        </w:tc>
      </w:tr>
      <w:tr w:rsidR="00A93D20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61A32A86" w:rsidR="00A93D20" w:rsidRDefault="00A93D20" w:rsidP="00A93D20">
            <w:pPr>
              <w:spacing w:before="60" w:after="60"/>
              <w:rPr>
                <w:b/>
                <w:bCs/>
              </w:rPr>
            </w:pPr>
            <w:r w:rsidRPr="00733761">
              <w:t>CUADIG413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519FAC6C" w:rsidR="00A93D20" w:rsidRDefault="00A93D20" w:rsidP="00A93D20">
            <w:pPr>
              <w:spacing w:before="60" w:after="60"/>
              <w:rPr>
                <w:b/>
                <w:bCs/>
              </w:rPr>
            </w:pPr>
            <w:r w:rsidRPr="00847185">
              <w:t>Create user interfaces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19312424" w14:textId="77777777" w:rsidR="00DE1B7D" w:rsidRPr="00A95344" w:rsidRDefault="00DE1B7D" w:rsidP="00DE1B7D">
      <w:pPr>
        <w:spacing w:before="60" w:after="60"/>
        <w:rPr>
          <w:lang w:val="en-US"/>
        </w:rPr>
      </w:pPr>
      <w:r w:rsidRPr="00A95344">
        <w:rPr>
          <w:lang w:val="en-US"/>
        </w:rPr>
        <w:t>Complete one of the following tutorials:</w:t>
      </w:r>
    </w:p>
    <w:p w14:paraId="0D4438B2" w14:textId="77777777" w:rsidR="00DE1B7D" w:rsidRPr="00A95344" w:rsidRDefault="00DE1B7D" w:rsidP="00DE1B7D">
      <w:pPr>
        <w:pStyle w:val="ListParagraph"/>
        <w:numPr>
          <w:ilvl w:val="0"/>
          <w:numId w:val="13"/>
        </w:numPr>
        <w:spacing w:before="60" w:after="60" w:line="240" w:lineRule="auto"/>
        <w:rPr>
          <w:lang w:val="en-US"/>
        </w:rPr>
      </w:pPr>
      <w:r w:rsidRPr="00A95344">
        <w:rPr>
          <w:lang w:val="en-US"/>
        </w:rPr>
        <w:t xml:space="preserve">Drag-and-Drop Shop, </w:t>
      </w:r>
      <w:r>
        <w:rPr>
          <w:b/>
          <w:bCs/>
          <w:lang w:val="en-US"/>
        </w:rPr>
        <w:t>OR</w:t>
      </w:r>
    </w:p>
    <w:p w14:paraId="0D3FC04F" w14:textId="77777777" w:rsidR="00DE1B7D" w:rsidRPr="00A95344" w:rsidRDefault="00DE1B7D" w:rsidP="00DE1B7D">
      <w:pPr>
        <w:pStyle w:val="ListParagraph"/>
        <w:numPr>
          <w:ilvl w:val="0"/>
          <w:numId w:val="13"/>
        </w:numPr>
        <w:spacing w:before="60" w:after="60" w:line="240" w:lineRule="auto"/>
        <w:rPr>
          <w:lang w:val="en-US"/>
        </w:rPr>
      </w:pPr>
      <w:r w:rsidRPr="00A95344">
        <w:rPr>
          <w:lang w:val="en-US"/>
        </w:rPr>
        <w:t>Options Menu</w:t>
      </w:r>
    </w:p>
    <w:p w14:paraId="61C160A7" w14:textId="77777777" w:rsidR="00DE1B7D" w:rsidRPr="00A95344" w:rsidRDefault="00DE1B7D" w:rsidP="00DE1B7D">
      <w:pPr>
        <w:spacing w:before="60" w:after="60"/>
        <w:rPr>
          <w:lang w:val="en-US"/>
        </w:rPr>
      </w:pPr>
    </w:p>
    <w:p w14:paraId="52A5CB39" w14:textId="77777777" w:rsidR="00DE1B7D" w:rsidRPr="00A95344" w:rsidRDefault="00DE1B7D" w:rsidP="00DE1B7D">
      <w:pPr>
        <w:spacing w:before="60" w:after="60"/>
        <w:rPr>
          <w:lang w:val="en-US"/>
        </w:rPr>
      </w:pPr>
      <w:r w:rsidRPr="00A95344">
        <w:rPr>
          <w:lang w:val="en-US"/>
        </w:rPr>
        <w:t xml:space="preserve">These tutorials can be found on the Sample Projects page: </w:t>
      </w:r>
      <w:r w:rsidRPr="00A95344">
        <w:rPr>
          <w:i/>
          <w:iCs/>
          <w:lang w:val="en-US"/>
        </w:rPr>
        <w:t>User Interface Programming - Sample Projects</w:t>
      </w:r>
    </w:p>
    <w:p w14:paraId="3D721A68" w14:textId="77777777" w:rsidR="00DE1B7D" w:rsidRPr="00A95344" w:rsidRDefault="00DE1B7D" w:rsidP="00DE1B7D">
      <w:pPr>
        <w:spacing w:before="60" w:after="60"/>
        <w:rPr>
          <w:lang w:val="en-US"/>
        </w:rPr>
      </w:pPr>
      <w:r>
        <w:rPr>
          <w:lang w:val="en-US"/>
        </w:rPr>
        <w:t>As you work through the assessment tasks for this subject and build a Graphical User Interface project, you may wish to extend one of these projects.</w:t>
      </w:r>
    </w:p>
    <w:p w14:paraId="5D6BD34F" w14:textId="77777777" w:rsidR="00DE1B7D" w:rsidRPr="00A95344" w:rsidRDefault="00DE1B7D" w:rsidP="00DE1B7D">
      <w:pPr>
        <w:spacing w:before="60" w:after="60"/>
        <w:rPr>
          <w:lang w:val="en-US"/>
        </w:rPr>
      </w:pPr>
      <w:r w:rsidRPr="00A95344">
        <w:rPr>
          <w:lang w:val="en-US"/>
        </w:rPr>
        <w:t>If you are extending one of these tutorials for your project (</w:t>
      </w:r>
      <w:r>
        <w:rPr>
          <w:lang w:val="en-US"/>
        </w:rPr>
        <w:t xml:space="preserve">Assessment </w:t>
      </w:r>
      <w:r w:rsidRPr="00A95344">
        <w:rPr>
          <w:lang w:val="en-US"/>
        </w:rPr>
        <w:t>Task 3), then complete the other tutorial</w:t>
      </w:r>
      <w:r>
        <w:rPr>
          <w:lang w:val="en-US"/>
        </w:rPr>
        <w:t xml:space="preserve"> for your assessment submission</w:t>
      </w:r>
      <w:r w:rsidRPr="00A95344">
        <w:rPr>
          <w:lang w:val="en-US"/>
        </w:rPr>
        <w:t>.</w:t>
      </w:r>
    </w:p>
    <w:p w14:paraId="53FBAC56" w14:textId="0C965B23" w:rsidR="00952CFE" w:rsidRDefault="00DE1B7D" w:rsidP="00DE1B7D">
      <w:pPr>
        <w:rPr>
          <w:lang w:val="en-US"/>
        </w:rPr>
      </w:pPr>
      <w:r w:rsidRPr="00A95344">
        <w:rPr>
          <w:lang w:val="en-US"/>
        </w:rPr>
        <w:t>Submit all project files along with an executable build of the project</w:t>
      </w:r>
    </w:p>
    <w:p w14:paraId="4FC8E731" w14:textId="77777777" w:rsidR="00DE1B7D" w:rsidRDefault="00DE1B7D" w:rsidP="00DE1B7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EC5379" w14:paraId="0356EC0A" w14:textId="77777777" w:rsidTr="007C0AC8">
        <w:tc>
          <w:tcPr>
            <w:tcW w:w="562" w:type="dxa"/>
          </w:tcPr>
          <w:p w14:paraId="4E076974" w14:textId="73FC7AB3" w:rsidR="00EC5379" w:rsidRDefault="00EC5379" w:rsidP="00EC5379">
            <w:pPr>
              <w:spacing w:before="60" w:after="60"/>
            </w:pPr>
            <w:r>
              <w:t>1.</w:t>
            </w:r>
          </w:p>
        </w:tc>
        <w:tc>
          <w:tcPr>
            <w:tcW w:w="2614" w:type="dxa"/>
          </w:tcPr>
          <w:p w14:paraId="0D6556A5" w14:textId="5EABC013" w:rsidR="00EC5379" w:rsidRDefault="00EC5379" w:rsidP="00EC5379">
            <w:pPr>
              <w:spacing w:before="60" w:after="60"/>
            </w:pPr>
            <w:r>
              <w:t>Completed Tutorial</w:t>
            </w:r>
          </w:p>
        </w:tc>
        <w:tc>
          <w:tcPr>
            <w:tcW w:w="6033" w:type="dxa"/>
          </w:tcPr>
          <w:p w14:paraId="26F3C869" w14:textId="77777777" w:rsidR="00EC5379" w:rsidRDefault="00EC5379" w:rsidP="00EC5379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t>Complete of one of the following tutorials:</w:t>
            </w:r>
          </w:p>
          <w:p w14:paraId="715C35BD" w14:textId="77777777" w:rsidR="00EC5379" w:rsidRDefault="00EC5379" w:rsidP="00EC5379">
            <w:pPr>
              <w:numPr>
                <w:ilvl w:val="0"/>
                <w:numId w:val="14"/>
              </w:numPr>
              <w:spacing w:line="276" w:lineRule="auto"/>
            </w:pPr>
            <w:r>
              <w:t>Drag-and-Drop Shop</w:t>
            </w:r>
          </w:p>
          <w:p w14:paraId="79868C71" w14:textId="77777777" w:rsidR="00EC5379" w:rsidRDefault="00EC5379" w:rsidP="00EC5379">
            <w:pPr>
              <w:numPr>
                <w:ilvl w:val="0"/>
                <w:numId w:val="14"/>
              </w:numPr>
              <w:spacing w:line="276" w:lineRule="auto"/>
            </w:pPr>
            <w:r>
              <w:t xml:space="preserve">Options Menu </w:t>
            </w:r>
          </w:p>
          <w:p w14:paraId="03B9A0B5" w14:textId="39C6C3C3" w:rsidR="00EC5379" w:rsidRDefault="00EC5379" w:rsidP="00EC5379">
            <w:pPr>
              <w:spacing w:before="60" w:after="60"/>
            </w:pPr>
            <w:r>
              <w:rPr>
                <w:rFonts w:ascii="Calibri" w:eastAsia="Calibri" w:hAnsi="Calibri" w:cs="Calibri"/>
              </w:rPr>
              <w:t>All project files submitted, along with an executable build of the of the project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3AC1F82F" w14:textId="77777777" w:rsidR="004E415F" w:rsidRPr="00F26999" w:rsidRDefault="004E415F" w:rsidP="004E415F">
            <w:pPr>
              <w:spacing w:before="60" w:after="60"/>
            </w:pPr>
            <w:r w:rsidRPr="00F26999">
              <w:t>You will need to submit the following:</w:t>
            </w:r>
          </w:p>
          <w:p w14:paraId="3E5AFFFD" w14:textId="77777777" w:rsidR="004E415F" w:rsidRPr="00F26999" w:rsidRDefault="004E415F" w:rsidP="004E415F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A Release build of each application that can execute as a stand-alone program</w:t>
            </w:r>
          </w:p>
          <w:p w14:paraId="441B54D7" w14:textId="77777777" w:rsidR="004E415F" w:rsidRPr="00F26999" w:rsidRDefault="004E415F" w:rsidP="004E415F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project</w:t>
            </w:r>
          </w:p>
          <w:p w14:paraId="6792A454" w14:textId="77777777" w:rsidR="004E415F" w:rsidRPr="00F26999" w:rsidRDefault="004E415F" w:rsidP="004E415F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7FB71DC0" w:rsidR="000003E3" w:rsidRDefault="004E415F" w:rsidP="004E415F">
            <w:pPr>
              <w:spacing w:before="60" w:after="60"/>
            </w:pPr>
            <w:r w:rsidRPr="00F26999">
              <w:t>Package all files in a single compressed archive file (.zip, .7z, or .rar)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065A" w14:textId="77777777" w:rsidR="0085460A" w:rsidRDefault="0085460A" w:rsidP="007D1963">
      <w:pPr>
        <w:spacing w:line="240" w:lineRule="auto"/>
      </w:pPr>
      <w:r>
        <w:separator/>
      </w:r>
    </w:p>
  </w:endnote>
  <w:endnote w:type="continuationSeparator" w:id="0">
    <w:p w14:paraId="5686091A" w14:textId="77777777" w:rsidR="0085460A" w:rsidRDefault="0085460A" w:rsidP="007D1963">
      <w:pPr>
        <w:spacing w:line="240" w:lineRule="auto"/>
      </w:pPr>
      <w:r>
        <w:continuationSeparator/>
      </w:r>
    </w:p>
  </w:endnote>
  <w:endnote w:type="continuationNotice" w:id="1">
    <w:p w14:paraId="57F41832" w14:textId="77777777" w:rsidR="007C0AC8" w:rsidRDefault="007C0A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20FE" w14:textId="77777777" w:rsidR="0085460A" w:rsidRDefault="0085460A" w:rsidP="007D1963">
      <w:pPr>
        <w:spacing w:line="240" w:lineRule="auto"/>
      </w:pPr>
      <w:r>
        <w:separator/>
      </w:r>
    </w:p>
  </w:footnote>
  <w:footnote w:type="continuationSeparator" w:id="0">
    <w:p w14:paraId="4BDED009" w14:textId="77777777" w:rsidR="0085460A" w:rsidRDefault="0085460A" w:rsidP="007D1963">
      <w:pPr>
        <w:spacing w:line="240" w:lineRule="auto"/>
      </w:pPr>
      <w:r>
        <w:continuationSeparator/>
      </w:r>
    </w:p>
  </w:footnote>
  <w:footnote w:type="continuationNotice" w:id="1">
    <w:p w14:paraId="6248847D" w14:textId="77777777" w:rsidR="007C0AC8" w:rsidRDefault="007C0A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87FF7"/>
    <w:multiLevelType w:val="hybridMultilevel"/>
    <w:tmpl w:val="EBAA7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0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num w:numId="1" w16cid:durableId="844325678">
    <w:abstractNumId w:val="3"/>
  </w:num>
  <w:num w:numId="2" w16cid:durableId="1267688282">
    <w:abstractNumId w:val="0"/>
  </w:num>
  <w:num w:numId="3" w16cid:durableId="409499384">
    <w:abstractNumId w:val="5"/>
    <w:lvlOverride w:ilvl="0">
      <w:startOverride w:val="1"/>
    </w:lvlOverride>
  </w:num>
  <w:num w:numId="4" w16cid:durableId="1108623988">
    <w:abstractNumId w:val="12"/>
  </w:num>
  <w:num w:numId="5" w16cid:durableId="1645818660">
    <w:abstractNumId w:val="9"/>
  </w:num>
  <w:num w:numId="6" w16cid:durableId="28605247">
    <w:abstractNumId w:val="10"/>
  </w:num>
  <w:num w:numId="7" w16cid:durableId="51317446">
    <w:abstractNumId w:val="6"/>
  </w:num>
  <w:num w:numId="8" w16cid:durableId="74666499">
    <w:abstractNumId w:val="1"/>
  </w:num>
  <w:num w:numId="9" w16cid:durableId="383872718">
    <w:abstractNumId w:val="11"/>
  </w:num>
  <w:num w:numId="10" w16cid:durableId="610627962">
    <w:abstractNumId w:val="7"/>
  </w:num>
  <w:num w:numId="11" w16cid:durableId="771509964">
    <w:abstractNumId w:val="4"/>
  </w:num>
  <w:num w:numId="12" w16cid:durableId="580680839">
    <w:abstractNumId w:val="2"/>
  </w:num>
  <w:num w:numId="13" w16cid:durableId="2011786686">
    <w:abstractNumId w:val="8"/>
  </w:num>
  <w:num w:numId="14" w16cid:durableId="4735223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4E415F"/>
    <w:rsid w:val="00534A55"/>
    <w:rsid w:val="00541C24"/>
    <w:rsid w:val="00551C3C"/>
    <w:rsid w:val="005632A9"/>
    <w:rsid w:val="00570510"/>
    <w:rsid w:val="005711EE"/>
    <w:rsid w:val="005A7836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170C5"/>
    <w:rsid w:val="00636791"/>
    <w:rsid w:val="00663E90"/>
    <w:rsid w:val="00666B81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6E5374"/>
    <w:rsid w:val="006F5D56"/>
    <w:rsid w:val="006F66DA"/>
    <w:rsid w:val="007062FD"/>
    <w:rsid w:val="0071690E"/>
    <w:rsid w:val="00727767"/>
    <w:rsid w:val="00747835"/>
    <w:rsid w:val="007A7AAC"/>
    <w:rsid w:val="007B00DB"/>
    <w:rsid w:val="007C0AC8"/>
    <w:rsid w:val="007C1361"/>
    <w:rsid w:val="007C65A0"/>
    <w:rsid w:val="007D1963"/>
    <w:rsid w:val="007D2910"/>
    <w:rsid w:val="007D52E9"/>
    <w:rsid w:val="007E22C9"/>
    <w:rsid w:val="0081685E"/>
    <w:rsid w:val="0082101E"/>
    <w:rsid w:val="0082200C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14F0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93D20"/>
    <w:rsid w:val="00AA315E"/>
    <w:rsid w:val="00AA4E2C"/>
    <w:rsid w:val="00AB248D"/>
    <w:rsid w:val="00AB6376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942EB"/>
    <w:rsid w:val="00D96219"/>
    <w:rsid w:val="00DA5305"/>
    <w:rsid w:val="00DC65B1"/>
    <w:rsid w:val="00DE1B7D"/>
    <w:rsid w:val="00DF1030"/>
    <w:rsid w:val="00DF2C66"/>
    <w:rsid w:val="00E01DDD"/>
    <w:rsid w:val="00E03949"/>
    <w:rsid w:val="00E11617"/>
    <w:rsid w:val="00E14993"/>
    <w:rsid w:val="00E60280"/>
    <w:rsid w:val="00E63188"/>
    <w:rsid w:val="00E800E3"/>
    <w:rsid w:val="00E82448"/>
    <w:rsid w:val="00E86672"/>
    <w:rsid w:val="00EC0E89"/>
    <w:rsid w:val="00EC5379"/>
    <w:rsid w:val="00ED48D5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SAG List Paragraph,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SAG List Paragraph Char,AIE Alpha bullet list Char"/>
    <w:basedOn w:val="DefaultParagraphFont"/>
    <w:link w:val="ListParagraph"/>
    <w:uiPriority w:val="34"/>
    <w:locked/>
    <w:rsid w:val="00DE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  <ds:schemaRef ds:uri="4ba0a89f-8d28-45b8-8c8a-cf56563c9d8a"/>
    <ds:schemaRef ds:uri="6ac566f0-206d-4bc5-bcec-ce830458d3f1"/>
  </ds:schemaRefs>
</ds:datastoreItem>
</file>

<file path=customXml/itemProps3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32</cp:revision>
  <cp:lastPrinted>2022-08-29T05:04:00Z</cp:lastPrinted>
  <dcterms:created xsi:type="dcterms:W3CDTF">2022-11-23T05:55:00Z</dcterms:created>
  <dcterms:modified xsi:type="dcterms:W3CDTF">2022-12-07T04:56:00Z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